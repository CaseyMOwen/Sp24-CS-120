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34C713EC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 xml:space="preserve">Project </w:t>
      </w:r>
      <w:r w:rsidR="00B4705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B4705B">
        <w:rPr>
          <w:rStyle w:val="Strong"/>
          <w:color w:val="1089D4"/>
        </w:rPr>
        <w:t>Wordle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649E0816" w14:textId="6E6484F3" w:rsidR="00263051" w:rsidRDefault="00240DF4" w:rsidP="006549D9">
      <w:pPr>
        <w:pStyle w:val="ListBullet"/>
      </w:pPr>
      <w:r w:rsidRPr="007C3D4E">
        <w:t xml:space="preserve">URL for </w:t>
      </w:r>
      <w:r w:rsidR="00BA4368">
        <w:t>website</w:t>
      </w:r>
    </w:p>
    <w:p w14:paraId="68037089" w14:textId="26C272CC" w:rsidR="008D6F97" w:rsidRDefault="00E65F90" w:rsidP="006549D9">
      <w:pPr>
        <w:pStyle w:val="ListBullet"/>
      </w:pPr>
      <w:r>
        <w:t xml:space="preserve">All code </w:t>
      </w:r>
      <w:r w:rsidR="006549D9">
        <w:t>(within a pdf or submit the file(s))</w:t>
      </w:r>
    </w:p>
    <w:p w14:paraId="6637766A" w14:textId="77777777" w:rsidR="00B212EB" w:rsidRDefault="00B212EB" w:rsidP="00BA4368">
      <w:pPr>
        <w:pStyle w:val="Heading2"/>
      </w:pPr>
      <w:r w:rsidRPr="00BA4368">
        <w:t>Tasks</w:t>
      </w:r>
    </w:p>
    <w:p w14:paraId="510F67A3" w14:textId="38A6587A" w:rsidR="001A497E" w:rsidRPr="001A497E" w:rsidRDefault="001A497E" w:rsidP="001A497E">
      <w:r>
        <w:t xml:space="preserve">Create the game of </w:t>
      </w:r>
      <w:proofErr w:type="gramStart"/>
      <w:r>
        <w:t>Wordle</w:t>
      </w:r>
      <w:proofErr w:type="gramEnd"/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6C3661F3" w14:textId="3B9C1D91" w:rsidR="001A497E" w:rsidRDefault="001A497E" w:rsidP="001A497E">
      <w:r>
        <w:t>Create an interactive game using JTML/CSS/</w:t>
      </w:r>
      <w:r w:rsidR="00EA52BD">
        <w:t>JavaScript</w:t>
      </w:r>
      <w:r>
        <w:t xml:space="preserve"> </w:t>
      </w:r>
      <w:proofErr w:type="gramStart"/>
      <w:r>
        <w:t>taking into account</w:t>
      </w:r>
      <w:proofErr w:type="gramEnd"/>
      <w:r>
        <w:t xml:space="preserve"> </w:t>
      </w:r>
      <w:r w:rsidR="00C72B5C">
        <w:t>programming</w:t>
      </w:r>
      <w:r>
        <w:t xml:space="preserve"> elements and </w:t>
      </w:r>
      <w:r w:rsidR="00AB03CA">
        <w:t>UI/UX.</w:t>
      </w:r>
      <w:r w:rsidR="007E77EB">
        <w:t xml:space="preserve">  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27F55BB6" w14:textId="49854A56" w:rsidR="00442923" w:rsidRDefault="00904525" w:rsidP="00417DD4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Implement the game of Wordle </w:t>
      </w:r>
      <w:proofErr w:type="gramStart"/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similar to</w:t>
      </w:r>
      <w:proofErr w:type="gramEnd"/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the NY Times version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 the game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,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user gets 6 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tries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 guess a </w:t>
      </w:r>
      <w:proofErr w:type="gramStart"/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5 letter</w:t>
      </w:r>
      <w:proofErr w:type="gramEnd"/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word. Each guess must be a </w:t>
      </w:r>
      <w:proofErr w:type="gramStart"/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5 letter</w:t>
      </w:r>
      <w:proofErr w:type="gramEnd"/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word.</w:t>
      </w:r>
    </w:p>
    <w:p w14:paraId="4FC45477" w14:textId="45D3741D" w:rsidR="002068D3" w:rsidRPr="00104C5A" w:rsidRDefault="002068D3" w:rsidP="002068D3">
      <w:pPr>
        <w:rPr>
          <w:i/>
          <w:iCs/>
        </w:rPr>
      </w:pPr>
      <w:r w:rsidRPr="00104C5A">
        <w:rPr>
          <w:i/>
          <w:iCs/>
        </w:rPr>
        <w:t xml:space="preserve">IMPORTANT:  see the attached video for </w:t>
      </w:r>
      <w:r w:rsidR="00104C5A" w:rsidRPr="00104C5A">
        <w:rPr>
          <w:i/>
          <w:iCs/>
        </w:rPr>
        <w:t xml:space="preserve">a model of how your implementation should appear.  You are welcome to add enhancements </w:t>
      </w:r>
      <w:proofErr w:type="gramStart"/>
      <w:r w:rsidR="00104C5A" w:rsidRPr="00104C5A">
        <w:rPr>
          <w:i/>
          <w:iCs/>
        </w:rPr>
        <w:t>as long as</w:t>
      </w:r>
      <w:proofErr w:type="gramEnd"/>
      <w:r w:rsidR="00104C5A" w:rsidRPr="00104C5A">
        <w:rPr>
          <w:i/>
          <w:iCs/>
        </w:rPr>
        <w:t xml:space="preserve"> you meet the requirements.</w:t>
      </w:r>
    </w:p>
    <w:p w14:paraId="1B87A4AA" w14:textId="7E83A772" w:rsidR="00442923" w:rsidRDefault="00442923" w:rsidP="00417DD4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After each guess report the following to the user</w:t>
      </w:r>
      <w:r w:rsidR="00B45C1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using</w:t>
      </w:r>
      <w:r w:rsidR="005E6DD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 visual cue such as changing the background to indicate the status of each letter.</w:t>
      </w:r>
    </w:p>
    <w:p w14:paraId="4FF6D9E8" w14:textId="415719A5" w:rsidR="00423C4B" w:rsidRDefault="00423C4B" w:rsidP="00F340D5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Letters that are not in the word (usually grey)</w:t>
      </w:r>
    </w:p>
    <w:p w14:paraId="7027F320" w14:textId="1BBD807C" w:rsidR="00FC2050" w:rsidRDefault="006B6ADE" w:rsidP="00F340D5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Letters that are in the correct place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70400E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(usually green)</w:t>
      </w:r>
    </w:p>
    <w:p w14:paraId="4B89EC19" w14:textId="0AE29190" w:rsidR="00423C4B" w:rsidRDefault="006B6ADE" w:rsidP="00423C4B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Letters that are in the 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answer</w:t>
      </w: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but in the wrong place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(usually </w:t>
      </w:r>
      <w:r w:rsidR="00423C4B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gold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)</w:t>
      </w:r>
    </w:p>
    <w:p w14:paraId="70329239" w14:textId="49E32A8A" w:rsidR="0073099F" w:rsidRDefault="00FC2050" w:rsidP="0073099F">
      <w:r>
        <w:br/>
      </w:r>
      <w:r w:rsidR="00AC4204">
        <w:t xml:space="preserve">Get the </w:t>
      </w:r>
      <w:r w:rsidR="00AC4204" w:rsidRPr="0072095E">
        <w:rPr>
          <w:i/>
          <w:iCs/>
        </w:rPr>
        <w:t>guess</w:t>
      </w:r>
      <w:r w:rsidR="00AC4204">
        <w:t xml:space="preserve"> </w:t>
      </w:r>
      <w:r w:rsidR="00107AA7">
        <w:t>from</w:t>
      </w:r>
      <w:r w:rsidR="00AC4204">
        <w:t xml:space="preserve"> the user </w:t>
      </w:r>
      <w:r w:rsidR="0072095E">
        <w:t>using</w:t>
      </w:r>
      <w:r w:rsidR="00AC4204">
        <w:t xml:space="preserve"> an input text field and a button.</w:t>
      </w:r>
      <w:r w:rsidR="00107AA7">
        <w:t xml:space="preserve">  </w:t>
      </w:r>
    </w:p>
    <w:p w14:paraId="3114D5B1" w14:textId="75D210EC" w:rsidR="002B2684" w:rsidRDefault="00346B2B" w:rsidP="00605022">
      <w:r>
        <w:t xml:space="preserve">Get the answer </w:t>
      </w:r>
      <w:r w:rsidR="002461CE">
        <w:t>ra</w:t>
      </w:r>
      <w:r w:rsidR="00605022">
        <w:t>ndomly from a dictionary of 5 letter words that you create (you must have at least 30 words)</w:t>
      </w:r>
      <w:r w:rsidR="00CA44DF">
        <w:t xml:space="preserve">.  </w:t>
      </w:r>
    </w:p>
    <w:p w14:paraId="79102932" w14:textId="4FCB8A50" w:rsidR="00375692" w:rsidRPr="00375692" w:rsidRDefault="00375692" w:rsidP="00375692">
      <w:pPr>
        <w:rPr>
          <w:rFonts w:asciiTheme="minorHAnsi" w:hAnsiTheme="minorHAnsi"/>
          <w:sz w:val="22"/>
        </w:rPr>
      </w:pPr>
      <w:r>
        <w:t>Example response:</w:t>
      </w:r>
      <w:r>
        <w:br/>
        <w:t>Answer:  PRIDE</w:t>
      </w:r>
      <w:r>
        <w:br/>
        <w:t>Guess: DOPED</w:t>
      </w:r>
      <w:r>
        <w:br/>
        <w:t>the D is in the wrong place</w:t>
      </w:r>
      <w:r>
        <w:br/>
        <w:t>the O is not in the word</w:t>
      </w:r>
      <w:r>
        <w:br/>
        <w:t>the P is in the wrong place</w:t>
      </w:r>
      <w:r>
        <w:br/>
        <w:t>the E is in the wrong place</w:t>
      </w:r>
      <w:r>
        <w:br/>
        <w:t xml:space="preserve">the second D is not in the </w:t>
      </w:r>
      <w:proofErr w:type="gramStart"/>
      <w:r>
        <w:t>word</w:t>
      </w:r>
      <w:proofErr w:type="gramEnd"/>
    </w:p>
    <w:p w14:paraId="0080A159" w14:textId="7A81A6C4" w:rsidR="00943CBD" w:rsidRDefault="002812B1" w:rsidP="00943CBD">
      <w:r>
        <w:br/>
      </w:r>
      <w:r w:rsidR="000D513C">
        <w:t>Display</w:t>
      </w:r>
      <w:r w:rsidR="00943CBD">
        <w:t xml:space="preserve"> the answer</w:t>
      </w:r>
      <w:r w:rsidR="00A83D19">
        <w:t xml:space="preserve"> for each game </w:t>
      </w:r>
      <w:r w:rsidR="000D513C">
        <w:t xml:space="preserve">in the </w:t>
      </w:r>
      <w:r w:rsidR="00A83D19">
        <w:t>console</w:t>
      </w:r>
      <w:r w:rsidR="000D513C">
        <w:t xml:space="preserve"> to assist with </w:t>
      </w:r>
      <w:proofErr w:type="gramStart"/>
      <w:r w:rsidR="000D513C">
        <w:t>debugging</w:t>
      </w:r>
      <w:proofErr w:type="gramEnd"/>
    </w:p>
    <w:p w14:paraId="4B434DD6" w14:textId="750BBF37" w:rsidR="00CF2CD9" w:rsidRDefault="00CF2CD9" w:rsidP="00943CBD">
      <w:r>
        <w:t>If the user guesses the answer</w:t>
      </w:r>
      <w:r w:rsidR="00991BC5">
        <w:t xml:space="preserve"> </w:t>
      </w:r>
      <w:proofErr w:type="gramStart"/>
      <w:r w:rsidR="00577862">
        <w:t>display</w:t>
      </w:r>
      <w:proofErr w:type="gramEnd"/>
      <w:r w:rsidR="00577862">
        <w:t xml:space="preserve"> a button that will restart the game.</w:t>
      </w:r>
    </w:p>
    <w:p w14:paraId="2CF63157" w14:textId="757BF4BD" w:rsidR="00991BC5" w:rsidRDefault="00991BC5" w:rsidP="00943CBD">
      <w:r>
        <w:lastRenderedPageBreak/>
        <w:t xml:space="preserve">If the user </w:t>
      </w:r>
      <w:r w:rsidR="00D90EA7">
        <w:t>uses</w:t>
      </w:r>
      <w:r>
        <w:t xml:space="preserve"> all 6 guesses</w:t>
      </w:r>
      <w:r w:rsidR="00D90EA7">
        <w:t xml:space="preserve"> without guessing the word, show the word in a popup and show the button to restart the game</w:t>
      </w:r>
      <w:r w:rsidR="00530333">
        <w:t>.</w:t>
      </w:r>
    </w:p>
    <w:p w14:paraId="37182B53" w14:textId="0DFC7A76" w:rsidR="00577862" w:rsidRPr="00530333" w:rsidRDefault="00577862" w:rsidP="00943CBD">
      <w:pPr>
        <w:rPr>
          <w:i/>
          <w:iCs/>
        </w:rPr>
      </w:pPr>
      <w:r w:rsidRPr="00530333">
        <w:rPr>
          <w:i/>
          <w:iCs/>
        </w:rPr>
        <w:t xml:space="preserve">The game </w:t>
      </w:r>
      <w:r w:rsidR="000A5684" w:rsidRPr="00530333">
        <w:rPr>
          <w:i/>
          <w:iCs/>
        </w:rPr>
        <w:t xml:space="preserve">should be responsive down to </w:t>
      </w:r>
      <w:proofErr w:type="gramStart"/>
      <w:r w:rsidR="000A5684" w:rsidRPr="00530333">
        <w:rPr>
          <w:i/>
          <w:iCs/>
        </w:rPr>
        <w:t>600px</w:t>
      </w:r>
      <w:proofErr w:type="gramEnd"/>
    </w:p>
    <w:p w14:paraId="21382986" w14:textId="4BA2B740" w:rsidR="007E77EB" w:rsidRDefault="007E77EB" w:rsidP="00943CBD">
      <w:r>
        <w:t xml:space="preserve">You should </w:t>
      </w:r>
      <w:r w:rsidR="00A604B6">
        <w:t>include</w:t>
      </w:r>
      <w:r>
        <w:t xml:space="preserve"> </w:t>
      </w:r>
      <w:r w:rsidR="00030925">
        <w:t xml:space="preserve">the following </w:t>
      </w:r>
      <w:r w:rsidR="00A604B6">
        <w:t xml:space="preserve">constructs </w:t>
      </w:r>
      <w:r w:rsidR="00030925">
        <w:t xml:space="preserve">as a minimum: </w:t>
      </w:r>
    </w:p>
    <w:p w14:paraId="069D499A" w14:textId="439CCC8F" w:rsidR="00030925" w:rsidRDefault="004957DC" w:rsidP="00F340D5">
      <w:pPr>
        <w:pStyle w:val="ListParagraph"/>
        <w:numPr>
          <w:ilvl w:val="0"/>
          <w:numId w:val="14"/>
        </w:numPr>
      </w:pPr>
      <w:r>
        <w:t>An array</w:t>
      </w:r>
    </w:p>
    <w:p w14:paraId="5816501B" w14:textId="301F9B05" w:rsidR="00030925" w:rsidRDefault="004957DC" w:rsidP="00F340D5">
      <w:pPr>
        <w:pStyle w:val="ListParagraph"/>
        <w:numPr>
          <w:ilvl w:val="0"/>
          <w:numId w:val="14"/>
        </w:numPr>
      </w:pPr>
      <w:r>
        <w:t>An a</w:t>
      </w:r>
      <w:r w:rsidR="00A604B6">
        <w:t xml:space="preserve">rrow </w:t>
      </w:r>
      <w:proofErr w:type="gramStart"/>
      <w:r w:rsidR="00A604B6">
        <w:t>f</w:t>
      </w:r>
      <w:r w:rsidR="00030925">
        <w:t>unction</w:t>
      </w:r>
      <w:proofErr w:type="gramEnd"/>
    </w:p>
    <w:p w14:paraId="4D1404DE" w14:textId="5CC0E8A5" w:rsidR="00030925" w:rsidRDefault="004957DC" w:rsidP="00F340D5">
      <w:pPr>
        <w:pStyle w:val="ListParagraph"/>
        <w:numPr>
          <w:ilvl w:val="0"/>
          <w:numId w:val="14"/>
        </w:numPr>
      </w:pPr>
      <w:r>
        <w:t>An e</w:t>
      </w:r>
      <w:r w:rsidR="00030925">
        <w:t>vent</w:t>
      </w:r>
      <w:r>
        <w:t xml:space="preserve"> handler</w:t>
      </w:r>
    </w:p>
    <w:p w14:paraId="032BA96C" w14:textId="7A55168F" w:rsidR="00030925" w:rsidRDefault="00030925" w:rsidP="00F340D5">
      <w:pPr>
        <w:pStyle w:val="ListParagraph"/>
        <w:numPr>
          <w:ilvl w:val="0"/>
          <w:numId w:val="14"/>
        </w:numPr>
      </w:pPr>
      <w:proofErr w:type="gramStart"/>
      <w:r>
        <w:t>.map</w:t>
      </w:r>
      <w:proofErr w:type="gramEnd"/>
      <w:r>
        <w:t xml:space="preserve"> or .</w:t>
      </w:r>
      <w:proofErr w:type="spellStart"/>
      <w:r>
        <w:t>forEach</w:t>
      </w:r>
      <w:proofErr w:type="spellEnd"/>
    </w:p>
    <w:p w14:paraId="36E73A3B" w14:textId="24A0782C" w:rsidR="00A604B6" w:rsidRDefault="00A604B6" w:rsidP="00F340D5">
      <w:pPr>
        <w:pStyle w:val="ListParagraph"/>
        <w:numPr>
          <w:ilvl w:val="0"/>
          <w:numId w:val="14"/>
        </w:numPr>
      </w:pPr>
      <w:r>
        <w:t>A</w:t>
      </w:r>
      <w:r w:rsidR="004957DC">
        <w:t xml:space="preserve"> JavaScript</w:t>
      </w:r>
      <w:r>
        <w:t xml:space="preserve"> </w:t>
      </w:r>
      <w:proofErr w:type="gramStart"/>
      <w:r>
        <w:t>object</w:t>
      </w:r>
      <w:proofErr w:type="gramEnd"/>
    </w:p>
    <w:p w14:paraId="26DEF0AF" w14:textId="17116329" w:rsidR="006D688D" w:rsidRDefault="006D688D" w:rsidP="006D688D">
      <w:pPr>
        <w:rPr>
          <w:i/>
          <w:iCs/>
        </w:rPr>
      </w:pPr>
      <w:r w:rsidRPr="00226D5D">
        <w:rPr>
          <w:i/>
          <w:iCs/>
        </w:rPr>
        <w:t>We will be looking for a creative implementatio</w:t>
      </w:r>
      <w:r w:rsidR="00226D5D" w:rsidRPr="00226D5D">
        <w:rPr>
          <w:i/>
          <w:iCs/>
        </w:rPr>
        <w:t>n</w:t>
      </w:r>
      <w:r w:rsidRPr="00226D5D">
        <w:rPr>
          <w:i/>
          <w:iCs/>
        </w:rPr>
        <w:t>, not merely getting it to work.</w:t>
      </w:r>
    </w:p>
    <w:p w14:paraId="64D3FC12" w14:textId="4E867183" w:rsidR="00530333" w:rsidRPr="00530333" w:rsidRDefault="00530333" w:rsidP="006D688D">
      <w:r>
        <w:t>You MAY NOT look up how to code the game online – that will be considered cheating.</w:t>
      </w:r>
    </w:p>
    <w:p w14:paraId="7E9267DD" w14:textId="0FAF688E" w:rsidR="00530333" w:rsidRDefault="006835BE" w:rsidP="00226D5D">
      <w:pPr>
        <w:pStyle w:val="Heading2"/>
      </w:pPr>
      <w:r>
        <w:t>Add an API</w:t>
      </w:r>
    </w:p>
    <w:p w14:paraId="6AA5A8EC" w14:textId="7A207132" w:rsidR="006835BE" w:rsidRDefault="006835BE" w:rsidP="006835BE">
      <w:r>
        <w:t xml:space="preserve">Incorporate an </w:t>
      </w:r>
      <w:r w:rsidR="00143C46">
        <w:t>A</w:t>
      </w:r>
      <w:r>
        <w:t>PI to do one of the following:</w:t>
      </w:r>
    </w:p>
    <w:p w14:paraId="5374FCDE" w14:textId="2CF2CFF3" w:rsidR="006835BE" w:rsidRDefault="006835BE" w:rsidP="00143C46">
      <w:pPr>
        <w:pStyle w:val="ListParagraph"/>
        <w:numPr>
          <w:ilvl w:val="0"/>
          <w:numId w:val="17"/>
        </w:numPr>
      </w:pPr>
      <w:r>
        <w:t xml:space="preserve">Get </w:t>
      </w:r>
      <w:r w:rsidR="00143C46">
        <w:t>a</w:t>
      </w:r>
      <w:r>
        <w:t xml:space="preserve"> </w:t>
      </w:r>
      <w:proofErr w:type="gramStart"/>
      <w:r>
        <w:t>5 letter</w:t>
      </w:r>
      <w:proofErr w:type="gramEnd"/>
      <w:r>
        <w:t xml:space="preserve"> word</w:t>
      </w:r>
      <w:r w:rsidR="00143C46">
        <w:t xml:space="preserve"> for the answer in real time when the game starts</w:t>
      </w:r>
    </w:p>
    <w:p w14:paraId="758D26BB" w14:textId="00F8DC18" w:rsidR="006835BE" w:rsidRPr="006835BE" w:rsidRDefault="00143C46" w:rsidP="00143C46">
      <w:pPr>
        <w:pStyle w:val="ListParagraph"/>
        <w:numPr>
          <w:ilvl w:val="0"/>
          <w:numId w:val="17"/>
        </w:numPr>
      </w:pPr>
      <w:r>
        <w:t xml:space="preserve">Check if a </w:t>
      </w:r>
      <w:proofErr w:type="gramStart"/>
      <w:r>
        <w:t>5 letter</w:t>
      </w:r>
      <w:proofErr w:type="gramEnd"/>
      <w:r>
        <w:t xml:space="preserve"> word is valid</w:t>
      </w:r>
    </w:p>
    <w:p w14:paraId="37F60B74" w14:textId="2D965EF6" w:rsidR="00C87B7D" w:rsidRPr="00226D5D" w:rsidRDefault="00143C46" w:rsidP="00226D5D">
      <w:pPr>
        <w:pStyle w:val="Heading2"/>
      </w:pPr>
      <w:r>
        <w:br/>
      </w:r>
      <w:r w:rsidR="000A5684" w:rsidRPr="00226D5D">
        <w:t>Extra credit:</w:t>
      </w:r>
    </w:p>
    <w:p w14:paraId="35093396" w14:textId="18363F74" w:rsidR="000A5684" w:rsidRDefault="0070400E" w:rsidP="007F2883">
      <w:pPr>
        <w:pStyle w:val="ListParagraph"/>
        <w:numPr>
          <w:ilvl w:val="0"/>
          <w:numId w:val="15"/>
        </w:numPr>
      </w:pPr>
      <w:r>
        <w:t>Display</w:t>
      </w:r>
      <w:r w:rsidR="000A5684">
        <w:t xml:space="preserve"> a used letter board (5 points)</w:t>
      </w:r>
    </w:p>
    <w:p w14:paraId="1B0E8CA4" w14:textId="42CBD44D" w:rsidR="00C87B7D" w:rsidRDefault="00C87B7D" w:rsidP="007F2883">
      <w:pPr>
        <w:pStyle w:val="ListParagraph"/>
        <w:numPr>
          <w:ilvl w:val="0"/>
          <w:numId w:val="15"/>
        </w:numPr>
      </w:pPr>
      <w:r>
        <w:t>Display the average guesses needed for the user on that device (hint- use a cookie) (5 points)</w:t>
      </w:r>
    </w:p>
    <w:p w14:paraId="192DF18A" w14:textId="77777777" w:rsidR="0070400E" w:rsidRDefault="0070400E" w:rsidP="00943CBD"/>
    <w:p w14:paraId="79F1CCB9" w14:textId="5A445936" w:rsidR="00104C5A" w:rsidRDefault="00AA4DAE" w:rsidP="00226D5D">
      <w:pPr>
        <w:pStyle w:val="Heading2"/>
      </w:pPr>
      <w:r>
        <w:t>Rubric:</w:t>
      </w:r>
    </w:p>
    <w:p w14:paraId="439CE0F8" w14:textId="1151B1B3" w:rsidR="00AA4DAE" w:rsidRDefault="00AA4DAE" w:rsidP="00943CBD">
      <w:r>
        <w:t>Deliverables</w:t>
      </w:r>
      <w:r>
        <w:tab/>
      </w:r>
      <w:r>
        <w:tab/>
      </w:r>
      <w:r>
        <w:tab/>
      </w:r>
      <w:r>
        <w:tab/>
      </w:r>
      <w:r>
        <w:tab/>
        <w:t>10 points</w:t>
      </w:r>
    </w:p>
    <w:p w14:paraId="49045201" w14:textId="061ADD66" w:rsidR="00AA4DAE" w:rsidRDefault="00AA4DAE" w:rsidP="00943CBD">
      <w:r>
        <w:t>Works and meets all requirements</w:t>
      </w:r>
      <w:r>
        <w:tab/>
      </w:r>
      <w:r>
        <w:tab/>
        <w:t xml:space="preserve">60 </w:t>
      </w:r>
      <w:proofErr w:type="gramStart"/>
      <w:r>
        <w:t>points</w:t>
      </w:r>
      <w:proofErr w:type="gramEnd"/>
    </w:p>
    <w:p w14:paraId="1D9873BB" w14:textId="48D064F5" w:rsidR="00AA4DAE" w:rsidRDefault="00AA4DAE" w:rsidP="00943CBD">
      <w:r>
        <w:t>Excellent user interface</w:t>
      </w:r>
      <w:r>
        <w:tab/>
      </w:r>
      <w:r>
        <w:tab/>
      </w:r>
      <w:r>
        <w:tab/>
        <w:t>1</w:t>
      </w:r>
      <w:r w:rsidR="00143C46">
        <w:t>5</w:t>
      </w:r>
      <w:r>
        <w:t xml:space="preserve"> points</w:t>
      </w:r>
    </w:p>
    <w:p w14:paraId="212F601E" w14:textId="4925B99C" w:rsidR="00AA4DAE" w:rsidRPr="0073099F" w:rsidRDefault="00AA4DAE" w:rsidP="00943CBD">
      <w:r>
        <w:t>Code quality</w:t>
      </w:r>
      <w:r>
        <w:tab/>
      </w:r>
      <w:r>
        <w:tab/>
      </w:r>
      <w:r>
        <w:tab/>
      </w:r>
      <w:r>
        <w:tab/>
      </w:r>
      <w:r>
        <w:tab/>
      </w:r>
      <w:r w:rsidR="00143C46">
        <w:t>15</w:t>
      </w:r>
      <w:r>
        <w:t xml:space="preserve"> points</w:t>
      </w:r>
    </w:p>
    <w:p w14:paraId="10235B1D" w14:textId="588CF752" w:rsidR="00A176F8" w:rsidRDefault="00A176F8" w:rsidP="00DA6C2C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</w:p>
    <w:p w14:paraId="6C7451AA" w14:textId="370EAAD7" w:rsidR="00E85AC3" w:rsidRDefault="008F650D" w:rsidP="00E85AC3">
      <w:r>
        <w:t>Hints!</w:t>
      </w:r>
    </w:p>
    <w:p w14:paraId="20A6D556" w14:textId="5A62B061" w:rsidR="008F650D" w:rsidRDefault="008F650D" w:rsidP="00E85AC3">
      <w:r>
        <w:t xml:space="preserve">The following </w:t>
      </w:r>
      <w:r w:rsidR="00E726AC">
        <w:t>are</w:t>
      </w:r>
      <w:r>
        <w:t xml:space="preserve"> suggestion</w:t>
      </w:r>
      <w:r w:rsidR="00E726AC">
        <w:t>s</w:t>
      </w:r>
      <w:r>
        <w:t xml:space="preserve"> </w:t>
      </w:r>
      <w:r w:rsidR="00E726AC">
        <w:t>for creating</w:t>
      </w:r>
      <w:r>
        <w:t xml:space="preserve"> your Wordle </w:t>
      </w:r>
      <w:r w:rsidR="00FF0860">
        <w:t>website</w:t>
      </w:r>
      <w:r w:rsidR="005524AE">
        <w:t xml:space="preserve"> as well as how to break this problem down.  </w:t>
      </w:r>
      <w:r w:rsidR="00094614">
        <w:t>These are suggestions- not requirements.</w:t>
      </w:r>
    </w:p>
    <w:p w14:paraId="588D72E8" w14:textId="77777777" w:rsidR="00E726AC" w:rsidRDefault="00FF0860" w:rsidP="00FF0860">
      <w:pPr>
        <w:pStyle w:val="ListParagraph"/>
        <w:numPr>
          <w:ilvl w:val="0"/>
          <w:numId w:val="16"/>
        </w:numPr>
      </w:pPr>
      <w:r>
        <w:t>Create the board first</w:t>
      </w:r>
      <w:r w:rsidR="00E726AC">
        <w:t xml:space="preserve">.  </w:t>
      </w:r>
    </w:p>
    <w:p w14:paraId="2243378F" w14:textId="74A42788" w:rsidR="00FF0860" w:rsidRDefault="00E726AC" w:rsidP="00E726AC">
      <w:pPr>
        <w:pStyle w:val="ListParagraph"/>
        <w:numPr>
          <w:ilvl w:val="1"/>
          <w:numId w:val="16"/>
        </w:numPr>
      </w:pPr>
      <w:r>
        <w:t>Create a function to do one word and then loop to call it six times.</w:t>
      </w:r>
    </w:p>
    <w:p w14:paraId="11D33EDD" w14:textId="7C15F780" w:rsidR="00E726AC" w:rsidRDefault="00E726AC" w:rsidP="00E726AC">
      <w:pPr>
        <w:pStyle w:val="ListParagraph"/>
        <w:numPr>
          <w:ilvl w:val="1"/>
          <w:numId w:val="16"/>
        </w:numPr>
      </w:pPr>
      <w:r>
        <w:t xml:space="preserve">Use a </w:t>
      </w:r>
      <w:r w:rsidR="002321C5">
        <w:t xml:space="preserve">&lt;div&gt; for each of the </w:t>
      </w:r>
      <w:proofErr w:type="gramStart"/>
      <w:r w:rsidR="002321C5">
        <w:t>cells</w:t>
      </w:r>
      <w:proofErr w:type="gramEnd"/>
    </w:p>
    <w:p w14:paraId="2B4013FD" w14:textId="407ABCAD" w:rsidR="00094614" w:rsidRDefault="00094614" w:rsidP="00E726AC">
      <w:pPr>
        <w:pStyle w:val="ListParagraph"/>
        <w:numPr>
          <w:ilvl w:val="1"/>
          <w:numId w:val="16"/>
        </w:numPr>
      </w:pPr>
      <w:r>
        <w:t xml:space="preserve">You may add the </w:t>
      </w:r>
      <w:proofErr w:type="spellStart"/>
      <w:r>
        <w:t>div’s</w:t>
      </w:r>
      <w:proofErr w:type="spellEnd"/>
      <w:r>
        <w:t xml:space="preserve"> with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</w:t>
      </w:r>
    </w:p>
    <w:p w14:paraId="27862FE6" w14:textId="4F824AA9" w:rsidR="002321C5" w:rsidRDefault="002321C5" w:rsidP="00E726AC">
      <w:pPr>
        <w:pStyle w:val="ListParagraph"/>
        <w:numPr>
          <w:ilvl w:val="1"/>
          <w:numId w:val="16"/>
        </w:numPr>
      </w:pPr>
      <w:r>
        <w:t>Add a class to the &lt;div&gt; to be able to style</w:t>
      </w:r>
      <w:r w:rsidR="00E77FDF">
        <w:t xml:space="preserve"> </w:t>
      </w:r>
      <w:r>
        <w:t xml:space="preserve">each letter.  Add a second class to identify the </w:t>
      </w:r>
      <w:r w:rsidR="00E77FDF">
        <w:t>position of the letter.  Elements can have two or more classes separated by a space</w:t>
      </w:r>
      <w:r w:rsidR="002623D1">
        <w:br/>
      </w:r>
    </w:p>
    <w:p w14:paraId="2F644174" w14:textId="7D226D0D" w:rsidR="00E77FDF" w:rsidRDefault="00E46143" w:rsidP="00E46143">
      <w:pPr>
        <w:pStyle w:val="ListParagraph"/>
        <w:numPr>
          <w:ilvl w:val="0"/>
          <w:numId w:val="16"/>
        </w:numPr>
      </w:pPr>
      <w:r>
        <w:lastRenderedPageBreak/>
        <w:t xml:space="preserve">Add the </w:t>
      </w:r>
      <w:r w:rsidR="005524AE">
        <w:t xml:space="preserve">guess </w:t>
      </w:r>
      <w:r>
        <w:t>input box and button</w:t>
      </w:r>
      <w:r w:rsidR="005524AE">
        <w:t xml:space="preserve"> to submit the guess.  </w:t>
      </w:r>
      <w:r w:rsidR="002623D1">
        <w:t xml:space="preserve">Attach an event handler to the button that reads the </w:t>
      </w:r>
      <w:r w:rsidR="00436C13">
        <w:t>word</w:t>
      </w:r>
      <w:r w:rsidR="00CB288F">
        <w:t xml:space="preserve"> entered, </w:t>
      </w:r>
      <w:r w:rsidR="001239E8">
        <w:t>v</w:t>
      </w:r>
      <w:r w:rsidR="00436C13">
        <w:t>alidate</w:t>
      </w:r>
      <w:r w:rsidR="001239E8">
        <w:t>s</w:t>
      </w:r>
      <w:r w:rsidR="00CB288F">
        <w:t xml:space="preserve"> </w:t>
      </w:r>
      <w:r w:rsidR="00436C13">
        <w:t>that the word is 5 letters</w:t>
      </w:r>
      <w:r w:rsidR="001239E8">
        <w:t xml:space="preserve"> (</w:t>
      </w:r>
      <w:r w:rsidR="00436C13">
        <w:t>disp</w:t>
      </w:r>
      <w:r w:rsidR="00CB288F">
        <w:t>l</w:t>
      </w:r>
      <w:r w:rsidR="00436C13">
        <w:t xml:space="preserve">ay </w:t>
      </w:r>
      <w:r w:rsidR="00CB288F">
        <w:t>an error if it is not</w:t>
      </w:r>
      <w:r w:rsidR="001239E8">
        <w:t>) and displays the word in an alert.</w:t>
      </w:r>
      <w:r w:rsidR="001239E8">
        <w:br/>
      </w:r>
    </w:p>
    <w:p w14:paraId="26CE2078" w14:textId="5CDFE3D3" w:rsidR="001239E8" w:rsidRDefault="001239E8" w:rsidP="00E46143">
      <w:pPr>
        <w:pStyle w:val="ListParagraph"/>
        <w:numPr>
          <w:ilvl w:val="0"/>
          <w:numId w:val="16"/>
        </w:numPr>
      </w:pPr>
      <w:r>
        <w:t xml:space="preserve">Change the event handler to place the </w:t>
      </w:r>
      <w:r w:rsidR="00023AAF">
        <w:t>word in the letter boxes for the first word</w:t>
      </w:r>
      <w:r w:rsidR="00023AAF">
        <w:br/>
      </w:r>
    </w:p>
    <w:p w14:paraId="0859174F" w14:textId="5AC4D25B" w:rsidR="00023AAF" w:rsidRDefault="00ED5DAE" w:rsidP="00E46143">
      <w:pPr>
        <w:pStyle w:val="ListParagraph"/>
        <w:numPr>
          <w:ilvl w:val="0"/>
          <w:numId w:val="16"/>
        </w:numPr>
      </w:pPr>
      <w:r>
        <w:t>Set a “pointer” to move down to the next word after a word is entered. Update the event handler to be able to fill in all 6 words.  After the 6</w:t>
      </w:r>
      <w:r w:rsidRPr="00ED5DAE">
        <w:rPr>
          <w:vertAlign w:val="superscript"/>
        </w:rPr>
        <w:t>th</w:t>
      </w:r>
      <w:r>
        <w:t xml:space="preserve"> word, display “ga</w:t>
      </w:r>
      <w:r w:rsidR="000D1C64">
        <w:t>m</w:t>
      </w:r>
      <w:r>
        <w:t>e over” in an alert.</w:t>
      </w:r>
    </w:p>
    <w:p w14:paraId="405385B4" w14:textId="06C61342" w:rsidR="00601506" w:rsidRDefault="00A47EE8" w:rsidP="00E46143">
      <w:pPr>
        <w:pStyle w:val="ListParagraph"/>
        <w:numPr>
          <w:ilvl w:val="0"/>
          <w:numId w:val="16"/>
        </w:numPr>
      </w:pPr>
      <w:r>
        <w:t>Hard code a</w:t>
      </w:r>
      <w:r w:rsidR="008648FD">
        <w:t xml:space="preserve"> word to be a guess</w:t>
      </w:r>
      <w:r w:rsidR="003B50F5">
        <w:t xml:space="preserve"> – update the event handler </w:t>
      </w:r>
      <w:r w:rsidR="00601506">
        <w:t>display in an alert the status or each letter</w:t>
      </w:r>
      <w:r w:rsidR="004401B9">
        <w:t>: correct/wrong place/not in word</w:t>
      </w:r>
      <w:r w:rsidR="004401B9">
        <w:br/>
      </w:r>
    </w:p>
    <w:p w14:paraId="67A0B8B3" w14:textId="2A727F77" w:rsidR="00ED5DAE" w:rsidRDefault="004401B9" w:rsidP="00E46143">
      <w:pPr>
        <w:pStyle w:val="ListParagraph"/>
        <w:numPr>
          <w:ilvl w:val="0"/>
          <w:numId w:val="16"/>
        </w:numPr>
      </w:pPr>
      <w:r>
        <w:t xml:space="preserve">Update the event handler </w:t>
      </w:r>
      <w:r w:rsidR="003B50F5">
        <w:t xml:space="preserve">to shade </w:t>
      </w:r>
      <w:r w:rsidR="00A47EE8">
        <w:t>letters based on their status</w:t>
      </w:r>
      <w:r w:rsidR="002B5776">
        <w:t xml:space="preserve"> – suggestion: add a class to a letter to color it as correct/wrong place</w:t>
      </w:r>
      <w:r w:rsidR="002B5776">
        <w:br/>
      </w:r>
    </w:p>
    <w:p w14:paraId="65F57408" w14:textId="67BBE27F" w:rsidR="002B5776" w:rsidRDefault="00170880" w:rsidP="00E46143">
      <w:pPr>
        <w:pStyle w:val="ListParagraph"/>
        <w:numPr>
          <w:ilvl w:val="0"/>
          <w:numId w:val="16"/>
        </w:numPr>
      </w:pPr>
      <w:r>
        <w:t>Update the event handler to report a win or after 6 words, to display the answer word</w:t>
      </w:r>
      <w:r>
        <w:br/>
      </w:r>
    </w:p>
    <w:p w14:paraId="54B61120" w14:textId="5269862E" w:rsidR="00170880" w:rsidRDefault="003807D5" w:rsidP="00E46143">
      <w:pPr>
        <w:pStyle w:val="ListParagraph"/>
        <w:numPr>
          <w:ilvl w:val="0"/>
          <w:numId w:val="16"/>
        </w:numPr>
      </w:pPr>
      <w:r>
        <w:t>Get</w:t>
      </w:r>
      <w:r w:rsidR="00170880">
        <w:t xml:space="preserve"> the answer word using the API.</w:t>
      </w:r>
    </w:p>
    <w:p w14:paraId="75CE9474" w14:textId="77777777" w:rsidR="003807D5" w:rsidRDefault="003807D5" w:rsidP="003807D5"/>
    <w:p w14:paraId="380A6177" w14:textId="653A3632" w:rsidR="003807D5" w:rsidRPr="00E85AC3" w:rsidRDefault="003807D5" w:rsidP="003807D5">
      <w:r>
        <w:t xml:space="preserve">That will complete all game play requirements – now you can add the additional </w:t>
      </w:r>
      <w:r w:rsidR="00D94ECC">
        <w:t>enhancements</w:t>
      </w:r>
      <w:r>
        <w:t>.</w:t>
      </w:r>
    </w:p>
    <w:sectPr w:rsidR="003807D5" w:rsidRPr="00E85AC3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6645" w14:textId="77777777" w:rsidR="00EE0976" w:rsidRDefault="00EE0976">
      <w:pPr>
        <w:spacing w:after="0"/>
      </w:pPr>
      <w:r>
        <w:separator/>
      </w:r>
    </w:p>
  </w:endnote>
  <w:endnote w:type="continuationSeparator" w:id="0">
    <w:p w14:paraId="18B13BEB" w14:textId="77777777" w:rsidR="00EE0976" w:rsidRDefault="00EE09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991F" w14:textId="77777777" w:rsidR="00EE0976" w:rsidRDefault="00EE0976">
      <w:pPr>
        <w:spacing w:after="0"/>
      </w:pPr>
      <w:r>
        <w:separator/>
      </w:r>
    </w:p>
  </w:footnote>
  <w:footnote w:type="continuationSeparator" w:id="0">
    <w:p w14:paraId="3A0B7EA0" w14:textId="77777777" w:rsidR="00EE0976" w:rsidRDefault="00EE09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9B6D43"/>
    <w:multiLevelType w:val="hybridMultilevel"/>
    <w:tmpl w:val="ED94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BD151B"/>
    <w:multiLevelType w:val="hybridMultilevel"/>
    <w:tmpl w:val="A5787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997C28"/>
    <w:multiLevelType w:val="hybridMultilevel"/>
    <w:tmpl w:val="2412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C5F39"/>
    <w:multiLevelType w:val="hybridMultilevel"/>
    <w:tmpl w:val="FBF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5CDF"/>
    <w:multiLevelType w:val="hybridMultilevel"/>
    <w:tmpl w:val="2012D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C45F7"/>
    <w:multiLevelType w:val="hybridMultilevel"/>
    <w:tmpl w:val="EFB8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5768">
    <w:abstractNumId w:val="11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72322549">
    <w:abstractNumId w:val="14"/>
  </w:num>
  <w:num w:numId="12" w16cid:durableId="1435248522">
    <w:abstractNumId w:val="13"/>
  </w:num>
  <w:num w:numId="13" w16cid:durableId="1688868437">
    <w:abstractNumId w:val="15"/>
  </w:num>
  <w:num w:numId="14" w16cid:durableId="860314186">
    <w:abstractNumId w:val="10"/>
  </w:num>
  <w:num w:numId="15" w16cid:durableId="1983346941">
    <w:abstractNumId w:val="12"/>
  </w:num>
  <w:num w:numId="16" w16cid:durableId="2137678864">
    <w:abstractNumId w:val="16"/>
  </w:num>
  <w:num w:numId="17" w16cid:durableId="125674808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3AAF"/>
    <w:rsid w:val="00030925"/>
    <w:rsid w:val="00036283"/>
    <w:rsid w:val="0004793E"/>
    <w:rsid w:val="00076448"/>
    <w:rsid w:val="00091FE6"/>
    <w:rsid w:val="00094614"/>
    <w:rsid w:val="000A33B0"/>
    <w:rsid w:val="000A5684"/>
    <w:rsid w:val="000B3953"/>
    <w:rsid w:val="000B47BF"/>
    <w:rsid w:val="000B48BD"/>
    <w:rsid w:val="000B4F8E"/>
    <w:rsid w:val="000D1C64"/>
    <w:rsid w:val="000D4100"/>
    <w:rsid w:val="000D513C"/>
    <w:rsid w:val="00104C5A"/>
    <w:rsid w:val="001060D3"/>
    <w:rsid w:val="00107AA7"/>
    <w:rsid w:val="00114026"/>
    <w:rsid w:val="001141DB"/>
    <w:rsid w:val="00121605"/>
    <w:rsid w:val="001239E8"/>
    <w:rsid w:val="00124956"/>
    <w:rsid w:val="00135F13"/>
    <w:rsid w:val="00143C46"/>
    <w:rsid w:val="0015495B"/>
    <w:rsid w:val="001558FD"/>
    <w:rsid w:val="00170880"/>
    <w:rsid w:val="00175123"/>
    <w:rsid w:val="001A1180"/>
    <w:rsid w:val="001A148C"/>
    <w:rsid w:val="001A497E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068D3"/>
    <w:rsid w:val="002101AD"/>
    <w:rsid w:val="00216B82"/>
    <w:rsid w:val="002234F7"/>
    <w:rsid w:val="00226D5D"/>
    <w:rsid w:val="002321C5"/>
    <w:rsid w:val="002340F6"/>
    <w:rsid w:val="00235FB2"/>
    <w:rsid w:val="002365F2"/>
    <w:rsid w:val="00240DF4"/>
    <w:rsid w:val="0024197D"/>
    <w:rsid w:val="002461CE"/>
    <w:rsid w:val="002465FC"/>
    <w:rsid w:val="0025048D"/>
    <w:rsid w:val="0025172B"/>
    <w:rsid w:val="002623D1"/>
    <w:rsid w:val="00263051"/>
    <w:rsid w:val="002812B1"/>
    <w:rsid w:val="002876A6"/>
    <w:rsid w:val="00290CC6"/>
    <w:rsid w:val="002B2684"/>
    <w:rsid w:val="002B4012"/>
    <w:rsid w:val="002B5776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46B2B"/>
    <w:rsid w:val="00356B4A"/>
    <w:rsid w:val="003659E9"/>
    <w:rsid w:val="003661BB"/>
    <w:rsid w:val="0036643E"/>
    <w:rsid w:val="00367CE8"/>
    <w:rsid w:val="00375692"/>
    <w:rsid w:val="003807D5"/>
    <w:rsid w:val="003858A9"/>
    <w:rsid w:val="003B0391"/>
    <w:rsid w:val="003B50F5"/>
    <w:rsid w:val="003E2D26"/>
    <w:rsid w:val="003E3EB5"/>
    <w:rsid w:val="003E6EAE"/>
    <w:rsid w:val="003F44B0"/>
    <w:rsid w:val="00404491"/>
    <w:rsid w:val="00417DD4"/>
    <w:rsid w:val="00423C4B"/>
    <w:rsid w:val="00433F82"/>
    <w:rsid w:val="004365EE"/>
    <w:rsid w:val="00436C13"/>
    <w:rsid w:val="004401B9"/>
    <w:rsid w:val="00442281"/>
    <w:rsid w:val="00442923"/>
    <w:rsid w:val="00446372"/>
    <w:rsid w:val="00453C8A"/>
    <w:rsid w:val="0046729E"/>
    <w:rsid w:val="0047050B"/>
    <w:rsid w:val="00473BD4"/>
    <w:rsid w:val="004957DC"/>
    <w:rsid w:val="004A4D73"/>
    <w:rsid w:val="004B3A36"/>
    <w:rsid w:val="004D52B4"/>
    <w:rsid w:val="004E5BA7"/>
    <w:rsid w:val="0050747C"/>
    <w:rsid w:val="00530333"/>
    <w:rsid w:val="00532EAE"/>
    <w:rsid w:val="0053522C"/>
    <w:rsid w:val="00540212"/>
    <w:rsid w:val="00544E8A"/>
    <w:rsid w:val="005524AE"/>
    <w:rsid w:val="00553D2B"/>
    <w:rsid w:val="00571634"/>
    <w:rsid w:val="00577862"/>
    <w:rsid w:val="0059569D"/>
    <w:rsid w:val="005A38F7"/>
    <w:rsid w:val="005A78D0"/>
    <w:rsid w:val="005D24DB"/>
    <w:rsid w:val="005E6DD3"/>
    <w:rsid w:val="00601506"/>
    <w:rsid w:val="0060283B"/>
    <w:rsid w:val="00605022"/>
    <w:rsid w:val="00607930"/>
    <w:rsid w:val="00607A0F"/>
    <w:rsid w:val="00626900"/>
    <w:rsid w:val="006302B0"/>
    <w:rsid w:val="00635885"/>
    <w:rsid w:val="0063645A"/>
    <w:rsid w:val="00645A75"/>
    <w:rsid w:val="006549D9"/>
    <w:rsid w:val="00662522"/>
    <w:rsid w:val="00662BB5"/>
    <w:rsid w:val="006763F8"/>
    <w:rsid w:val="0068088A"/>
    <w:rsid w:val="006835BE"/>
    <w:rsid w:val="006B1377"/>
    <w:rsid w:val="006B4695"/>
    <w:rsid w:val="006B5436"/>
    <w:rsid w:val="006B6ADE"/>
    <w:rsid w:val="006B79B2"/>
    <w:rsid w:val="006C3259"/>
    <w:rsid w:val="006D1F82"/>
    <w:rsid w:val="006D688D"/>
    <w:rsid w:val="006E77D5"/>
    <w:rsid w:val="006F36C3"/>
    <w:rsid w:val="006F7190"/>
    <w:rsid w:val="0070400E"/>
    <w:rsid w:val="007043CB"/>
    <w:rsid w:val="0070718E"/>
    <w:rsid w:val="0072095E"/>
    <w:rsid w:val="00727E84"/>
    <w:rsid w:val="0073099F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E77EB"/>
    <w:rsid w:val="007F2883"/>
    <w:rsid w:val="007F6BF6"/>
    <w:rsid w:val="007F7CBE"/>
    <w:rsid w:val="00805A4E"/>
    <w:rsid w:val="00806B1C"/>
    <w:rsid w:val="00814486"/>
    <w:rsid w:val="00834266"/>
    <w:rsid w:val="00850C9A"/>
    <w:rsid w:val="00855DE9"/>
    <w:rsid w:val="008648FD"/>
    <w:rsid w:val="00865AAC"/>
    <w:rsid w:val="008839B5"/>
    <w:rsid w:val="00883B4C"/>
    <w:rsid w:val="008901B5"/>
    <w:rsid w:val="008936F2"/>
    <w:rsid w:val="00897784"/>
    <w:rsid w:val="008A53D7"/>
    <w:rsid w:val="008C3F6F"/>
    <w:rsid w:val="008C63ED"/>
    <w:rsid w:val="008D416A"/>
    <w:rsid w:val="008D6F97"/>
    <w:rsid w:val="008E7FCF"/>
    <w:rsid w:val="008F611B"/>
    <w:rsid w:val="008F650D"/>
    <w:rsid w:val="008F7499"/>
    <w:rsid w:val="00904525"/>
    <w:rsid w:val="0090606A"/>
    <w:rsid w:val="00906566"/>
    <w:rsid w:val="00910997"/>
    <w:rsid w:val="00930319"/>
    <w:rsid w:val="00931AED"/>
    <w:rsid w:val="00942B8F"/>
    <w:rsid w:val="009430ED"/>
    <w:rsid w:val="00943342"/>
    <w:rsid w:val="00943CBD"/>
    <w:rsid w:val="00946ECA"/>
    <w:rsid w:val="009531D6"/>
    <w:rsid w:val="009550F6"/>
    <w:rsid w:val="00956497"/>
    <w:rsid w:val="00974D13"/>
    <w:rsid w:val="00986D1B"/>
    <w:rsid w:val="00991BC5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47EE8"/>
    <w:rsid w:val="00A601C0"/>
    <w:rsid w:val="00A604B6"/>
    <w:rsid w:val="00A61501"/>
    <w:rsid w:val="00A66C39"/>
    <w:rsid w:val="00A67D06"/>
    <w:rsid w:val="00A709B4"/>
    <w:rsid w:val="00A7421E"/>
    <w:rsid w:val="00A75933"/>
    <w:rsid w:val="00A83D19"/>
    <w:rsid w:val="00A8644E"/>
    <w:rsid w:val="00A92CB6"/>
    <w:rsid w:val="00AA4DAE"/>
    <w:rsid w:val="00AA67CC"/>
    <w:rsid w:val="00AB03CA"/>
    <w:rsid w:val="00AB6660"/>
    <w:rsid w:val="00AC2259"/>
    <w:rsid w:val="00AC4204"/>
    <w:rsid w:val="00AD7EF8"/>
    <w:rsid w:val="00AE2BAC"/>
    <w:rsid w:val="00AE5FA3"/>
    <w:rsid w:val="00B00D0D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45C13"/>
    <w:rsid w:val="00B4621A"/>
    <w:rsid w:val="00B4705B"/>
    <w:rsid w:val="00B53D1F"/>
    <w:rsid w:val="00B55513"/>
    <w:rsid w:val="00B62CD8"/>
    <w:rsid w:val="00B74A79"/>
    <w:rsid w:val="00B766DC"/>
    <w:rsid w:val="00B817AB"/>
    <w:rsid w:val="00B8672E"/>
    <w:rsid w:val="00B9539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7AA4"/>
    <w:rsid w:val="00C60E0D"/>
    <w:rsid w:val="00C70C09"/>
    <w:rsid w:val="00C72B5C"/>
    <w:rsid w:val="00C86F7C"/>
    <w:rsid w:val="00C87B7D"/>
    <w:rsid w:val="00C91EC5"/>
    <w:rsid w:val="00CA04E9"/>
    <w:rsid w:val="00CA44DF"/>
    <w:rsid w:val="00CA7742"/>
    <w:rsid w:val="00CB288F"/>
    <w:rsid w:val="00CB45CC"/>
    <w:rsid w:val="00CC210F"/>
    <w:rsid w:val="00CD36A2"/>
    <w:rsid w:val="00CD4E8A"/>
    <w:rsid w:val="00CE63C3"/>
    <w:rsid w:val="00CF2CD9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2F4A"/>
    <w:rsid w:val="00D83D5D"/>
    <w:rsid w:val="00D90EA7"/>
    <w:rsid w:val="00D94ECC"/>
    <w:rsid w:val="00DA6C2C"/>
    <w:rsid w:val="00DA7D2B"/>
    <w:rsid w:val="00DB2ACB"/>
    <w:rsid w:val="00DC2BC7"/>
    <w:rsid w:val="00DD19BC"/>
    <w:rsid w:val="00DE035F"/>
    <w:rsid w:val="00E018A0"/>
    <w:rsid w:val="00E24117"/>
    <w:rsid w:val="00E32177"/>
    <w:rsid w:val="00E43BDD"/>
    <w:rsid w:val="00E46143"/>
    <w:rsid w:val="00E472C3"/>
    <w:rsid w:val="00E57191"/>
    <w:rsid w:val="00E6490C"/>
    <w:rsid w:val="00E65F90"/>
    <w:rsid w:val="00E726AC"/>
    <w:rsid w:val="00E77FDF"/>
    <w:rsid w:val="00E85AC3"/>
    <w:rsid w:val="00E95848"/>
    <w:rsid w:val="00EA52BD"/>
    <w:rsid w:val="00EA5BE2"/>
    <w:rsid w:val="00EA6ED6"/>
    <w:rsid w:val="00EB11E2"/>
    <w:rsid w:val="00EC0936"/>
    <w:rsid w:val="00ED5DAE"/>
    <w:rsid w:val="00ED79DD"/>
    <w:rsid w:val="00EE0976"/>
    <w:rsid w:val="00EE1B51"/>
    <w:rsid w:val="00EE25E4"/>
    <w:rsid w:val="00EF14A7"/>
    <w:rsid w:val="00EF6644"/>
    <w:rsid w:val="00F318DE"/>
    <w:rsid w:val="00F340D5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050"/>
    <w:rsid w:val="00FC2125"/>
    <w:rsid w:val="00FD7DB2"/>
    <w:rsid w:val="00FE567A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220</TotalTime>
  <Pages>3</Pages>
  <Words>720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195</cp:revision>
  <cp:lastPrinted>2019-03-26T17:28:00Z</cp:lastPrinted>
  <dcterms:created xsi:type="dcterms:W3CDTF">2021-01-22T18:19:00Z</dcterms:created>
  <dcterms:modified xsi:type="dcterms:W3CDTF">2024-02-19T18:30:00Z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